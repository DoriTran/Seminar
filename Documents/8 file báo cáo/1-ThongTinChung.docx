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6D48" w14:textId="0F529103" w:rsidR="000665DD" w:rsidRPr="00791991" w:rsidRDefault="000665DD" w:rsidP="000665DD">
      <w:pPr>
        <w:pStyle w:val="Heading1"/>
        <w:rPr>
          <w:sz w:val="36"/>
          <w:szCs w:val="28"/>
          <w:lang w:val="en-US"/>
        </w:rPr>
      </w:pPr>
      <w:r>
        <w:t>Tên đề tài:</w:t>
      </w:r>
      <w:r w:rsidRPr="00791991">
        <w:rPr>
          <w:lang w:val="en-US"/>
        </w:rPr>
        <w:t xml:space="preserve"> </w:t>
      </w:r>
      <w:r w:rsidR="00791991" w:rsidRPr="00791991">
        <w:rPr>
          <w:rFonts w:ascii="Times New Roman" w:hAnsi="Times New Roman"/>
          <w:b w:val="0"/>
          <w:bCs/>
          <w:sz w:val="36"/>
          <w:szCs w:val="28"/>
          <w:lang w:val="en-US"/>
        </w:rPr>
        <w:t>Quản lý khách sạn</w:t>
      </w:r>
    </w:p>
    <w:p w14:paraId="1E1B5054" w14:textId="77777777" w:rsidR="000665DD" w:rsidRDefault="000665DD" w:rsidP="000665DD"/>
    <w:p w14:paraId="18E57305" w14:textId="4C9E1013" w:rsidR="000665DD" w:rsidRPr="00232059" w:rsidRDefault="000665DD" w:rsidP="000665DD">
      <w:pPr>
        <w:pStyle w:val="Heading1"/>
        <w:rPr>
          <w:b w:val="0"/>
          <w:bCs/>
        </w:rPr>
      </w:pPr>
      <w:r>
        <w:t>Môi trường phát triển ứng dụng:</w:t>
      </w:r>
      <w:r w:rsidR="00232059" w:rsidRPr="00232059">
        <w:t xml:space="preserve"> </w:t>
      </w:r>
      <w:r w:rsidR="00232059" w:rsidRPr="00232059">
        <w:rPr>
          <w:rFonts w:ascii="Times New Roman" w:hAnsi="Times New Roman"/>
          <w:b w:val="0"/>
          <w:bCs/>
          <w:sz w:val="36"/>
          <w:szCs w:val="28"/>
          <w:lang w:val="en-US"/>
        </w:rPr>
        <w:t>Web, JavaScript</w:t>
      </w:r>
    </w:p>
    <w:p w14:paraId="357A4BC0" w14:textId="77777777" w:rsidR="000665DD" w:rsidRDefault="000665DD" w:rsidP="000665DD">
      <w:pPr>
        <w:pStyle w:val="Heading1"/>
        <w:numPr>
          <w:ilvl w:val="0"/>
          <w:numId w:val="0"/>
        </w:numPr>
      </w:pPr>
    </w:p>
    <w:p w14:paraId="2FB8E2C9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10390" w:type="dxa"/>
        <w:tblLook w:val="01E0" w:firstRow="1" w:lastRow="1" w:firstColumn="1" w:lastColumn="1" w:noHBand="0" w:noVBand="0"/>
      </w:tblPr>
      <w:tblGrid>
        <w:gridCol w:w="665"/>
        <w:gridCol w:w="2856"/>
        <w:gridCol w:w="2257"/>
        <w:gridCol w:w="1446"/>
        <w:gridCol w:w="3166"/>
      </w:tblGrid>
      <w:tr w:rsidR="00791991" w14:paraId="6EBB5D82" w14:textId="77777777" w:rsidTr="00791991">
        <w:tc>
          <w:tcPr>
            <w:tcW w:w="665" w:type="dxa"/>
          </w:tcPr>
          <w:p w14:paraId="62E11149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2856" w:type="dxa"/>
          </w:tcPr>
          <w:p w14:paraId="6F60F64F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257" w:type="dxa"/>
          </w:tcPr>
          <w:p w14:paraId="75D617E7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446" w:type="dxa"/>
          </w:tcPr>
          <w:p w14:paraId="315FE5A4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166" w:type="dxa"/>
          </w:tcPr>
          <w:p w14:paraId="46F98DA2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791991" w14:paraId="65B6B9C6" w14:textId="77777777" w:rsidTr="00791991">
        <w:tc>
          <w:tcPr>
            <w:tcW w:w="665" w:type="dxa"/>
          </w:tcPr>
          <w:p w14:paraId="24FF4661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856" w:type="dxa"/>
          </w:tcPr>
          <w:p w14:paraId="703BBE58" w14:textId="181F9722" w:rsidR="000665DD" w:rsidRPr="00791991" w:rsidRDefault="00791991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19120479</w:t>
            </w:r>
          </w:p>
        </w:tc>
        <w:tc>
          <w:tcPr>
            <w:tcW w:w="2257" w:type="dxa"/>
          </w:tcPr>
          <w:p w14:paraId="3F021E45" w14:textId="51A15D29" w:rsidR="000665DD" w:rsidRPr="00791991" w:rsidRDefault="00791991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Trần Quốc Đông</w:t>
            </w:r>
          </w:p>
        </w:tc>
        <w:tc>
          <w:tcPr>
            <w:tcW w:w="1446" w:type="dxa"/>
          </w:tcPr>
          <w:p w14:paraId="4F5010E9" w14:textId="5432518F" w:rsidR="000665DD" w:rsidRPr="00791991" w:rsidRDefault="00791991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0376633844</w:t>
            </w:r>
          </w:p>
        </w:tc>
        <w:tc>
          <w:tcPr>
            <w:tcW w:w="3166" w:type="dxa"/>
          </w:tcPr>
          <w:p w14:paraId="4DA59E4C" w14:textId="46D4428B" w:rsidR="000665DD" w:rsidRPr="00791991" w:rsidRDefault="00791991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tranquocdong308@gmail.com</w:t>
            </w:r>
          </w:p>
        </w:tc>
      </w:tr>
      <w:tr w:rsidR="00791991" w14:paraId="545FFC60" w14:textId="77777777" w:rsidTr="00791991">
        <w:tc>
          <w:tcPr>
            <w:tcW w:w="665" w:type="dxa"/>
          </w:tcPr>
          <w:p w14:paraId="2E01DDE9" w14:textId="77777777"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2856" w:type="dxa"/>
          </w:tcPr>
          <w:p w14:paraId="18AB0C96" w14:textId="5937DBB9" w:rsidR="000665DD" w:rsidRDefault="00791991" w:rsidP="000279E6">
            <w:pPr>
              <w:spacing w:before="120" w:after="120"/>
            </w:pPr>
            <w:r w:rsidRPr="00791991">
              <w:t>19120595</w:t>
            </w:r>
          </w:p>
        </w:tc>
        <w:tc>
          <w:tcPr>
            <w:tcW w:w="2257" w:type="dxa"/>
          </w:tcPr>
          <w:p w14:paraId="750EA145" w14:textId="35A852AF" w:rsidR="000665DD" w:rsidRDefault="00791991" w:rsidP="000279E6">
            <w:pPr>
              <w:spacing w:before="120" w:after="120"/>
            </w:pPr>
            <w:r w:rsidRPr="00791991">
              <w:t xml:space="preserve">Nguyễn </w:t>
            </w:r>
            <w:r w:rsidRPr="00791991">
              <w:t>H</w:t>
            </w:r>
            <w:r w:rsidRPr="00791991">
              <w:t>oàng Nam</w:t>
            </w:r>
          </w:p>
        </w:tc>
        <w:tc>
          <w:tcPr>
            <w:tcW w:w="1446" w:type="dxa"/>
          </w:tcPr>
          <w:p w14:paraId="4D4DB88B" w14:textId="621E62E1" w:rsidR="000665DD" w:rsidRDefault="00791991" w:rsidP="000279E6">
            <w:pPr>
              <w:spacing w:before="120" w:after="120"/>
            </w:pPr>
            <w:r w:rsidRPr="00791991">
              <w:t>0917083888</w:t>
            </w:r>
          </w:p>
        </w:tc>
        <w:tc>
          <w:tcPr>
            <w:tcW w:w="3166" w:type="dxa"/>
          </w:tcPr>
          <w:p w14:paraId="39AD9CAA" w14:textId="4AA21A3A" w:rsidR="000665DD" w:rsidRDefault="00791991" w:rsidP="000279E6">
            <w:pPr>
              <w:spacing w:before="120" w:after="120"/>
            </w:pPr>
            <w:r w:rsidRPr="00791991">
              <w:t>nambd11102001@gmail.com</w:t>
            </w:r>
          </w:p>
        </w:tc>
      </w:tr>
      <w:tr w:rsidR="00791991" w14:paraId="121715D4" w14:textId="77777777" w:rsidTr="00791991">
        <w:tc>
          <w:tcPr>
            <w:tcW w:w="665" w:type="dxa"/>
          </w:tcPr>
          <w:p w14:paraId="0161C7D2" w14:textId="77777777"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56" w:type="dxa"/>
          </w:tcPr>
          <w:p w14:paraId="1F3B67B5" w14:textId="79BE60A3" w:rsidR="000665DD" w:rsidRDefault="00791991" w:rsidP="000279E6">
            <w:pPr>
              <w:spacing w:before="120" w:after="120"/>
            </w:pPr>
            <w:r w:rsidRPr="00791991">
              <w:t>19120564</w:t>
            </w:r>
          </w:p>
        </w:tc>
        <w:tc>
          <w:tcPr>
            <w:tcW w:w="2257" w:type="dxa"/>
          </w:tcPr>
          <w:p w14:paraId="450648DF" w14:textId="22C23778" w:rsidR="000665DD" w:rsidRDefault="00791991" w:rsidP="000279E6">
            <w:pPr>
              <w:spacing w:before="120" w:after="120"/>
            </w:pPr>
            <w:r w:rsidRPr="00791991">
              <w:t>Trần Tấn Lộc</w:t>
            </w:r>
          </w:p>
        </w:tc>
        <w:tc>
          <w:tcPr>
            <w:tcW w:w="1446" w:type="dxa"/>
          </w:tcPr>
          <w:p w14:paraId="1D26683F" w14:textId="75FAE225" w:rsidR="000665DD" w:rsidRDefault="00791991" w:rsidP="000279E6">
            <w:pPr>
              <w:spacing w:before="120" w:after="120"/>
            </w:pPr>
            <w:r w:rsidRPr="00791991">
              <w:t>0818662255</w:t>
            </w:r>
          </w:p>
        </w:tc>
        <w:tc>
          <w:tcPr>
            <w:tcW w:w="3166" w:type="dxa"/>
          </w:tcPr>
          <w:p w14:paraId="6579F0C8" w14:textId="1E3CAFAA" w:rsidR="000665DD" w:rsidRDefault="00791991" w:rsidP="000279E6">
            <w:pPr>
              <w:spacing w:before="120" w:after="120"/>
            </w:pPr>
            <w:r w:rsidRPr="00791991">
              <w:t>trantanloc2111@gmail.com</w:t>
            </w:r>
          </w:p>
        </w:tc>
      </w:tr>
    </w:tbl>
    <w:p w14:paraId="1AAD3272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0174FD6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029546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C977E9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AE001F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EB7468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8198A1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6D2DD5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282DFD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1D16D7A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A61DAA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70D2F4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FDA7F2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C4C808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DECF12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5EC1AB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DCABFF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6344C5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E5258" w14:textId="77777777" w:rsidR="007B3071" w:rsidRDefault="007B3071">
      <w:r>
        <w:separator/>
      </w:r>
    </w:p>
  </w:endnote>
  <w:endnote w:type="continuationSeparator" w:id="0">
    <w:p w14:paraId="42CD5C98" w14:textId="77777777" w:rsidR="007B3071" w:rsidRDefault="007B3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18ECF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2C83A53A" wp14:editId="51667B16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9207604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8F602" w14:textId="77777777" w:rsidR="007B3071" w:rsidRDefault="007B3071">
      <w:r>
        <w:separator/>
      </w:r>
    </w:p>
  </w:footnote>
  <w:footnote w:type="continuationSeparator" w:id="0">
    <w:p w14:paraId="70B49B4D" w14:textId="77777777" w:rsidR="007B3071" w:rsidRDefault="007B3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0A0F8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195D676F" wp14:editId="2F55D1A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0CC89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0A590D0D" wp14:editId="1556583C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CCC48E0" w14:textId="77777777" w:rsidR="003701D7" w:rsidRDefault="003701D7" w:rsidP="003701D7">
    <w:pPr>
      <w:pStyle w:val="Title"/>
      <w:rPr>
        <w:lang w:val="en-US"/>
      </w:rPr>
    </w:pPr>
  </w:p>
  <w:p w14:paraId="141479BE" w14:textId="77777777" w:rsidR="003B1A2B" w:rsidRPr="003B1A2B" w:rsidRDefault="003B1A2B" w:rsidP="003B1A2B">
    <w:pPr>
      <w:rPr>
        <w:lang w:val="en-US"/>
      </w:rPr>
    </w:pPr>
  </w:p>
  <w:p w14:paraId="708F229F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FEADC1A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/>
        <w:bCs w:val="0"/>
        <w:sz w:val="28"/>
        <w:szCs w:val="22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406609755">
    <w:abstractNumId w:val="0"/>
  </w:num>
  <w:num w:numId="2" w16cid:durableId="170984240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615399871">
    <w:abstractNumId w:val="15"/>
  </w:num>
  <w:num w:numId="4" w16cid:durableId="339043892">
    <w:abstractNumId w:val="14"/>
  </w:num>
  <w:num w:numId="5" w16cid:durableId="168299801">
    <w:abstractNumId w:val="16"/>
  </w:num>
  <w:num w:numId="6" w16cid:durableId="836504597">
    <w:abstractNumId w:val="8"/>
  </w:num>
  <w:num w:numId="7" w16cid:durableId="1269850629">
    <w:abstractNumId w:val="17"/>
  </w:num>
  <w:num w:numId="8" w16cid:durableId="1786539483">
    <w:abstractNumId w:val="22"/>
  </w:num>
  <w:num w:numId="9" w16cid:durableId="771054398">
    <w:abstractNumId w:val="10"/>
  </w:num>
  <w:num w:numId="10" w16cid:durableId="2112313602">
    <w:abstractNumId w:val="6"/>
  </w:num>
  <w:num w:numId="11" w16cid:durableId="587890048">
    <w:abstractNumId w:val="27"/>
  </w:num>
  <w:num w:numId="12" w16cid:durableId="2077973458">
    <w:abstractNumId w:val="23"/>
  </w:num>
  <w:num w:numId="13" w16cid:durableId="1126780128">
    <w:abstractNumId w:val="21"/>
  </w:num>
  <w:num w:numId="14" w16cid:durableId="790973875">
    <w:abstractNumId w:val="2"/>
  </w:num>
  <w:num w:numId="15" w16cid:durableId="1836145395">
    <w:abstractNumId w:val="4"/>
  </w:num>
  <w:num w:numId="16" w16cid:durableId="2035156936">
    <w:abstractNumId w:val="20"/>
  </w:num>
  <w:num w:numId="17" w16cid:durableId="985549187">
    <w:abstractNumId w:val="25"/>
  </w:num>
  <w:num w:numId="18" w16cid:durableId="454522944">
    <w:abstractNumId w:val="9"/>
  </w:num>
  <w:num w:numId="19" w16cid:durableId="159473126">
    <w:abstractNumId w:val="19"/>
  </w:num>
  <w:num w:numId="20" w16cid:durableId="1992904068">
    <w:abstractNumId w:val="24"/>
  </w:num>
  <w:num w:numId="21" w16cid:durableId="249848284">
    <w:abstractNumId w:val="26"/>
  </w:num>
  <w:num w:numId="22" w16cid:durableId="1692998414">
    <w:abstractNumId w:val="7"/>
  </w:num>
  <w:num w:numId="23" w16cid:durableId="2147357798">
    <w:abstractNumId w:val="13"/>
  </w:num>
  <w:num w:numId="24" w16cid:durableId="1353998028">
    <w:abstractNumId w:val="5"/>
  </w:num>
  <w:num w:numId="25" w16cid:durableId="914242896">
    <w:abstractNumId w:val="3"/>
  </w:num>
  <w:num w:numId="26" w16cid:durableId="346561145">
    <w:abstractNumId w:val="12"/>
  </w:num>
  <w:num w:numId="27" w16cid:durableId="845753998">
    <w:abstractNumId w:val="18"/>
  </w:num>
  <w:num w:numId="28" w16cid:durableId="17133867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68009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949815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495608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32059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91991"/>
    <w:rsid w:val="007A1DE8"/>
    <w:rsid w:val="007B3071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234F3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974F05"/>
  <w15:docId w15:val="{47D060BA-DC7D-4FA8-9C1F-86C3F9FA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TRẦN QUỐC ĐÔNG</cp:lastModifiedBy>
  <cp:revision>7</cp:revision>
  <cp:lastPrinted>2013-12-07T15:54:00Z</cp:lastPrinted>
  <dcterms:created xsi:type="dcterms:W3CDTF">2013-10-13T11:23:00Z</dcterms:created>
  <dcterms:modified xsi:type="dcterms:W3CDTF">2022-04-28T14:57:00Z</dcterms:modified>
</cp:coreProperties>
</file>